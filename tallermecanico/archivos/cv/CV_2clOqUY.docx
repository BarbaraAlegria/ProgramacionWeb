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14:paraId="0B96645D" w14:textId="77777777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12D20904D68A134697CEE0E25BAD99A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5178F763" w14:textId="6914D66A" w:rsidR="00B93310" w:rsidRPr="005152F2" w:rsidRDefault="00E15FB8" w:rsidP="003856C9">
                <w:pPr>
                  <w:pStyle w:val="Ttulo1"/>
                </w:pPr>
                <w:r>
                  <w:t>Loreto Loyola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14:paraId="1EC89B2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8B765C9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2540529E" wp14:editId="2FAE37C3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4CAC09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VcJ1+xMAABJ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9VXCdfsTAAAScgAADgAAAAAAAAAAAAAAAAAuAgAAZHJzL2Uy&#13;&#10;b0RvYy54bWxQSwECLQAUAAYACAAAACEA2yfDXNwAAAAIAQAADwAAAAAAAAAAAAAAAABVFgAAZHJz&#13;&#10;L2Rvd25yZXYueG1sUEsFBgAAAAAEAAQA8wAAAF4XAAAAAA==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004440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0F5C7F2" w14:textId="77777777" w:rsidR="00441EB9" w:rsidRDefault="00000000" w:rsidP="00441EB9">
                  <w:pPr>
                    <w:pStyle w:val="Ttulo3"/>
                  </w:pPr>
                  <w:sdt>
                    <w:sdtPr>
                      <w:alias w:val="Correo electrónico:"/>
                      <w:tag w:val="Correo electrónico:"/>
                      <w:id w:val="1159736844"/>
                      <w:placeholder>
                        <w:docPart w:val="340212CEFD6F50479FA1EE788927C68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rPr>
                          <w:lang w:bidi="es-ES"/>
                        </w:rPr>
                        <w:t>Correo electrónico</w:t>
                      </w:r>
                    </w:sdtContent>
                  </w:sdt>
                </w:p>
              </w:tc>
            </w:tr>
            <w:tr w:rsidR="00441EB9" w:rsidRPr="005152F2" w14:paraId="34D99AF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EB30527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99E0ECD" wp14:editId="4FAABBF1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DB4A472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6muygBolAACe3gAADgAAAAAAAAAAAAAAAAAuAgAAZHJzL2Uyb0RvYy54&#13;&#10;bWxQSwECLQAUAAYACAAAACEA2yfDXNwAAAAIAQAADwAAAAAAAAAAAAAAAAB0JwAAZHJzL2Rvd25y&#13;&#10;ZXYueG1sUEsFBgAAAAAEAAQA8wAAAH0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ADA205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B1B8C17" w14:textId="77777777" w:rsidR="00441EB9" w:rsidRDefault="00000000" w:rsidP="00441EB9">
                  <w:pPr>
                    <w:pStyle w:val="Ttulo3"/>
                  </w:pPr>
                  <w:sdt>
                    <w:sdtPr>
                      <w:alias w:val="Teléfono:"/>
                      <w:tag w:val="Teléfono:"/>
                      <w:id w:val="2067829428"/>
                      <w:placeholder>
                        <w:docPart w:val="CAC8DBCFDA0F874385F0A881DE6EBB2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rPr>
                          <w:lang w:bidi="es-ES"/>
                        </w:rPr>
                        <w:t>Teléfono</w:t>
                      </w:r>
                    </w:sdtContent>
                  </w:sdt>
                </w:p>
              </w:tc>
            </w:tr>
            <w:tr w:rsidR="00441EB9" w:rsidRPr="005152F2" w14:paraId="2737979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D17056A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63F8F4D9" wp14:editId="60D6230A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39C4B53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v6hxxgAADO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">
      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9E2E7C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AC02F4A" w14:textId="77777777" w:rsidR="00441EB9" w:rsidRDefault="00000000" w:rsidP="00441EB9">
                  <w:pPr>
                    <w:pStyle w:val="Ttulo3"/>
                  </w:pPr>
                  <w:sdt>
                    <w:sdtPr>
                      <w:alias w:val="Dirección URL de LinkedIn:"/>
                      <w:tag w:val="Dirección URL de LinkedIn:"/>
                      <w:id w:val="-1457020033"/>
                      <w:placeholder>
                        <w:docPart w:val="21AE3AF677FF544ABC958BCE28D9B1D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3053D9">
                        <w:rPr>
                          <w:lang w:bidi="es-ES"/>
                        </w:rPr>
                        <w:t>Dirección URL de LinkedIn</w:t>
                      </w:r>
                    </w:sdtContent>
                  </w:sdt>
                </w:p>
              </w:tc>
            </w:tr>
            <w:tr w:rsidR="00441EB9" w:rsidRPr="005152F2" w14:paraId="3A40C4E9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0E2721D" w14:textId="77777777" w:rsidR="00441EB9" w:rsidRPr="00441EB9" w:rsidRDefault="00000000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Vincular a otras propiedades en línea:"/>
                      <w:tag w:val="Vincular a otras propiedades en línea:"/>
                      <w:id w:val="522055412"/>
                      <w:placeholder>
                        <w:docPart w:val="56F887BF5AC01B48B0CFCDC2940435A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6C63F4" w:rsidRPr="006C63F4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  <w:tr w:rsidR="005A7E57" w:rsidRPr="005152F2" w14:paraId="6BE5BBB2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1CEFA94" w14:textId="77777777" w:rsidR="002C77B9" w:rsidRDefault="00000000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146A2BBFA032344BB44A654FE26E34B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5C6FFB19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120B1A4A" wp14:editId="4EFC52B0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CBC112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F00C72C" w14:textId="77777777" w:rsidR="005A7E57" w:rsidRDefault="00000000" w:rsidP="00D11C4D"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ABDFC541D041FE40B3B628BF5ACDD00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B2F5C">
                        <w:rPr>
                          <w:lang w:bidi="es-ES"/>
                        </w:rPr>
                        <w:t>Para comenzar,</w:t>
                      </w:r>
                      <w:r w:rsidR="00D11C4D">
                        <w:rPr>
                          <w:lang w:bidi="es-ES"/>
                        </w:rPr>
                        <w:t xml:space="preserve"> haga clic en el texto de marcador de posición</w:t>
                      </w:r>
                      <w:r w:rsidR="00B01E52">
                        <w:rPr>
                          <w:lang w:bidi="es-ES"/>
                        </w:rPr>
                        <w:t xml:space="preserve"> </w:t>
                      </w:r>
                      <w:r w:rsidR="005A7E57" w:rsidRPr="007B2F5C">
                        <w:rPr>
                          <w:lang w:bidi="es-ES"/>
                        </w:rPr>
                        <w:t>y comience a escribir. Sea breve: una o dos frases.</w:t>
                      </w:r>
                    </w:sdtContent>
                  </w:sdt>
                </w:p>
              </w:tc>
            </w:tr>
            <w:tr w:rsidR="00463463" w:rsidRPr="005152F2" w14:paraId="7C96275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75E9E43" w14:textId="77777777" w:rsidR="005A7E57" w:rsidRDefault="00000000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661D7731768D8B4DAC5859CE447211C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33EA6142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0FD008E" wp14:editId="450B2087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EE91512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scriba las aptitudes:"/>
                    <w:tag w:val="Escriba las aptitudes:"/>
                    <w:id w:val="929707386"/>
                    <w:placeholder>
                      <w:docPart w:val="A601DB40F87BC04D83E0976B8377FED7"/>
                    </w:placeholder>
                    <w:temporary/>
                    <w:showingPlcHdr/>
                    <w15:appearance w15:val="hidden"/>
                  </w:sdtPr>
                  <w:sdtContent>
                    <w:p w14:paraId="41A1F08D" w14:textId="77777777" w:rsidR="00463463" w:rsidRPr="005152F2" w:rsidRDefault="006C63F4" w:rsidP="00463463">
                      <w:r w:rsidRPr="006C63F4">
                        <w:rPr>
                          <w:lang w:bidi="es-ES"/>
                        </w:rPr>
                        <w:t>Explique qué se le da especialmente bien. ¿Qué diferencias tiene con respecto a los demás? Use su propio idioma, no jergas.</w:t>
                      </w:r>
                    </w:p>
                  </w:sdtContent>
                </w:sdt>
              </w:tc>
            </w:tr>
          </w:tbl>
          <w:p w14:paraId="276F1CF4" w14:textId="77777777" w:rsidR="00B93310" w:rsidRPr="005152F2" w:rsidRDefault="00B93310" w:rsidP="003856C9"/>
        </w:tc>
        <w:tc>
          <w:tcPr>
            <w:tcW w:w="723" w:type="dxa"/>
          </w:tcPr>
          <w:p w14:paraId="6CB67DE7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14:paraId="50BD4266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008E8C7" w14:textId="77777777" w:rsidR="008F6337" w:rsidRPr="005152F2" w:rsidRDefault="00000000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F662856BA0ABA243B20B229B0A8D6C2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60D6D675" w14:textId="77777777" w:rsidR="008F6337" w:rsidRPr="0043426C" w:rsidRDefault="00000000" w:rsidP="002B3890">
                  <w:pPr>
                    <w:pStyle w:val="Ttulo4"/>
                  </w:pPr>
                  <w:sdt>
                    <w:sdtPr>
                      <w:alias w:val="Escriba el puesto y la compañía:"/>
                      <w:tag w:val="Escriba el puesto y la compañía:"/>
                      <w:id w:val="287256568"/>
                      <w:placeholder>
                        <w:docPart w:val="FB7BAFAF28D3A841B3D7F6C478E52B9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14:paraId="2CEE413D" w14:textId="77777777" w:rsidR="008F6337" w:rsidRPr="005152F2" w:rsidRDefault="00000000" w:rsidP="008F6337">
                  <w:pPr>
                    <w:pStyle w:val="Ttulo5"/>
                  </w:pPr>
                  <w:sdt>
                    <w:sdtPr>
                      <w:alias w:val="Escriba las fechas de inicio y fin:"/>
                      <w:tag w:val="Escriba las fechas de inicio y fin:"/>
                      <w:id w:val="-1914612906"/>
                      <w:placeholder>
                        <w:docPart w:val="D50525FB46B4824BA6CD020E236B276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564761840"/>
                    <w:placeholder>
                      <w:docPart w:val="09F2FA22C02E904D937C3D5C5D1C4851"/>
                    </w:placeholder>
                    <w:temporary/>
                    <w:showingPlcHdr/>
                    <w15:appearance w15:val="hidden"/>
                  </w:sdtPr>
                  <w:sdtContent>
                    <w:p w14:paraId="4B4988DE" w14:textId="77777777" w:rsidR="008F6337" w:rsidRDefault="007B2F5C" w:rsidP="008F6337">
                      <w:r w:rsidRPr="007B2F5C">
                        <w:rPr>
                          <w:lang w:bidi="es-ES"/>
                        </w:rPr>
                        <w:t>Resuma sus responsabilidades principales, liderazgo y sus logros más destacados. No indique todo; incluya solo los datos relevantes que muestren la eficacia de su trabajo.</w:t>
                      </w:r>
                    </w:p>
                  </w:sdtContent>
                </w:sdt>
                <w:sdt>
                  <w:sdtPr>
                    <w:alias w:val="Escriba el puesto y la compañía:"/>
                    <w:tag w:val="Escriba el puesto y la compañía:"/>
                    <w:id w:val="1612239417"/>
                    <w:placeholder>
                      <w:docPart w:val="4536B221CC76154F98CFFE7057349392"/>
                    </w:placeholder>
                    <w:temporary/>
                    <w:showingPlcHdr/>
                    <w15:appearance w15:val="hidden"/>
                  </w:sdtPr>
                  <w:sdtContent>
                    <w:p w14:paraId="5F147FF8" w14:textId="77777777" w:rsidR="007B2F5C" w:rsidRPr="0043426C" w:rsidRDefault="007B2F5C" w:rsidP="0043426C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Puesto y compañía</w:t>
                      </w:r>
                    </w:p>
                  </w:sdtContent>
                </w:sdt>
                <w:sdt>
                  <w:sdtPr>
                    <w:alias w:val="Escriba las fechas de inicio y fin:"/>
                    <w:tag w:val="Escriba las fechas de inicio y fin:"/>
                    <w:id w:val="998615550"/>
                    <w:placeholder>
                      <w:docPart w:val="C38DB416773806439325802E30B33B8B"/>
                    </w:placeholder>
                    <w:temporary/>
                    <w:showingPlcHdr/>
                    <w15:appearance w15:val="hidden"/>
                  </w:sdtPr>
                  <w:sdtContent>
                    <w:p w14:paraId="307E2656" w14:textId="77777777" w:rsidR="007B2F5C" w:rsidRPr="005152F2" w:rsidRDefault="007B2F5C" w:rsidP="007B2F5C">
                      <w:pPr>
                        <w:pStyle w:val="Ttulo5"/>
                      </w:pPr>
                      <w:r>
                        <w:rPr>
                          <w:lang w:bidi="es-ES"/>
                        </w:rPr>
                        <w:t>Fechas de inicio y fin</w:t>
                      </w:r>
                    </w:p>
                  </w:sdtContent>
                </w:sdt>
                <w:sdt>
                  <w:sdtPr>
                    <w:alias w:val="Escriba más detalles del trabajo:"/>
                    <w:tag w:val="Escriba más detalles del trabajo:"/>
                    <w:id w:val="-423336076"/>
                    <w:placeholder>
                      <w:docPart w:val="65C6709E601327448D67F3269D56B3AF"/>
                    </w:placeholder>
                    <w:temporary/>
                    <w:showingPlcHdr/>
                    <w15:appearance w15:val="hidden"/>
                  </w:sdtPr>
                  <w:sdtContent>
                    <w:p w14:paraId="72917187" w14:textId="77777777" w:rsidR="008F6337" w:rsidRDefault="006C63F4" w:rsidP="00832F81">
                      <w:r w:rsidRPr="006C63F4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</w:tc>
            </w:tr>
            <w:tr w:rsidR="008F6337" w14:paraId="2EF09B76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7A934BA" w14:textId="77777777" w:rsidR="008F6337" w:rsidRPr="005152F2" w:rsidRDefault="00000000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A01D310CEE9C4D4D858093BBFCAEEB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sdt>
                  <w:sdtPr>
                    <w:alias w:val="Titulación y fecha de obtención:"/>
                    <w:tag w:val="Titulación y fecha de obtención:"/>
                    <w:id w:val="634905938"/>
                    <w:placeholder>
                      <w:docPart w:val="EA877107100FE2418ABADC01D3AB7384"/>
                    </w:placeholder>
                    <w:temporary/>
                    <w:showingPlcHdr/>
                    <w15:appearance w15:val="hidden"/>
                  </w:sdtPr>
                  <w:sdtContent>
                    <w:p w14:paraId="015865BE" w14:textId="77777777" w:rsidR="007B2F5C" w:rsidRPr="0043426C" w:rsidRDefault="007B2F5C" w:rsidP="002B3890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Titulación y fecha de obtención</w:t>
                      </w:r>
                    </w:p>
                  </w:sdtContent>
                </w:sdt>
                <w:sdt>
                  <w:sdtPr>
                    <w:alias w:val="Centro educativo:"/>
                    <w:tag w:val="Centro educativo:"/>
                    <w:id w:val="-741416646"/>
                    <w:placeholder>
                      <w:docPart w:val="A9563B473B9288488AE5D0710D833289"/>
                    </w:placeholder>
                    <w:temporary/>
                    <w:showingPlcHdr/>
                    <w15:appearance w15:val="hidden"/>
                  </w:sdtPr>
                  <w:sdtContent>
                    <w:p w14:paraId="3743D6E8" w14:textId="77777777" w:rsidR="007B2F5C" w:rsidRPr="005152F2" w:rsidRDefault="007B2F5C" w:rsidP="007B2F5C">
                      <w:pPr>
                        <w:pStyle w:val="Ttulo5"/>
                      </w:pPr>
                      <w:r w:rsidRPr="005152F2">
                        <w:rPr>
                          <w:lang w:bidi="es-ES"/>
                        </w:rPr>
                        <w:t>Centro educativo</w:t>
                      </w:r>
                    </w:p>
                  </w:sdtContent>
                </w:sdt>
                <w:p w14:paraId="4098548E" w14:textId="77777777" w:rsidR="008F6337" w:rsidRDefault="00000000" w:rsidP="007B2F5C">
                  <w:sdt>
                    <w:sdtPr>
                      <w:alias w:val="Detalles de la educación:"/>
                      <w:tag w:val="Detalles de la educación:"/>
                      <w:id w:val="-670642327"/>
                      <w:placeholder>
                        <w:docPart w:val="97F1597BB88C2443BA3E8C22FAB8F46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B2F5C">
                        <w:rPr>
                          <w:lang w:bidi="es-ES"/>
                        </w:rPr>
                        <w:t>Puede incluir su calificación promedio y un resumen de trabajos de clase, premios y matrículas de honor relevantes.</w:t>
                      </w:r>
                    </w:sdtContent>
                  </w:sdt>
                </w:p>
              </w:tc>
            </w:tr>
            <w:tr w:rsidR="008F6337" w14:paraId="004EF3C4" w14:textId="77777777" w:rsidTr="00B85871">
              <w:tc>
                <w:tcPr>
                  <w:tcW w:w="5191" w:type="dxa"/>
                </w:tcPr>
                <w:p w14:paraId="5F88C978" w14:textId="77777777" w:rsidR="008F6337" w:rsidRPr="005152F2" w:rsidRDefault="00000000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E307C21A101F8842890EDC665B61DA6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A5EDD41BDF4E8F428DF68FA60992812E"/>
                    </w:placeholder>
                    <w:temporary/>
                    <w:showingPlcHdr/>
                    <w15:appearance w15:val="hidden"/>
                  </w:sdtPr>
                  <w:sdtContent>
                    <w:p w14:paraId="1DA5E500" w14:textId="77777777" w:rsidR="008F6337" w:rsidRDefault="007B2F5C" w:rsidP="008F6337">
                      <w:r w:rsidRPr="007B2F5C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liderazgo.</w:t>
                      </w:r>
                    </w:p>
                  </w:sdtContent>
                </w:sdt>
              </w:tc>
            </w:tr>
          </w:tbl>
          <w:p w14:paraId="6FEA539B" w14:textId="77777777" w:rsidR="008F6337" w:rsidRPr="005152F2" w:rsidRDefault="008F6337" w:rsidP="003856C9"/>
        </w:tc>
      </w:tr>
    </w:tbl>
    <w:p w14:paraId="2394F9CF" w14:textId="77777777"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7905" w14:textId="77777777" w:rsidR="00C52143" w:rsidRDefault="00C52143" w:rsidP="003856C9">
      <w:pPr>
        <w:spacing w:after="0" w:line="240" w:lineRule="auto"/>
      </w:pPr>
      <w:r>
        <w:separator/>
      </w:r>
    </w:p>
  </w:endnote>
  <w:endnote w:type="continuationSeparator" w:id="0">
    <w:p w14:paraId="0C28A534" w14:textId="77777777" w:rsidR="00C52143" w:rsidRDefault="00C52143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5D689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C7384E1" wp14:editId="36BD73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65EA58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2bSfhkAAIK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Vx9m0n4ZAACCswAADgAAAAAAAAAAAAAAAAAuAgAAZHJzL2Uyb0RvYy54bWxQSwEC&#13;&#10;LQAUAAYACAAAACEADHea394AAAAKAQAADwAAAAAAAAAAAAAAAADYGwAAZHJzL2Rvd25yZXYueG1s&#13;&#10;UEsFBgAAAAAEAAQA8wAAAOMcAAAAAA==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6154A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660F69F" wp14:editId="30E228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F1BCE4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5Tg8hkAAIK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BD090" w14:textId="77777777" w:rsidR="00C52143" w:rsidRDefault="00C52143" w:rsidP="003856C9">
      <w:pPr>
        <w:spacing w:after="0" w:line="240" w:lineRule="auto"/>
      </w:pPr>
      <w:r>
        <w:separator/>
      </w:r>
    </w:p>
  </w:footnote>
  <w:footnote w:type="continuationSeparator" w:id="0">
    <w:p w14:paraId="292727E1" w14:textId="77777777" w:rsidR="00C52143" w:rsidRDefault="00C52143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3317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36C9EC0" wp14:editId="0913175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C605A9B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4s/iYBYAAGK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959B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D058F9C" wp14:editId="796302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A7915E5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DZrVBYAAGG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B8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52143"/>
    <w:rsid w:val="00CE6306"/>
    <w:rsid w:val="00D11C4D"/>
    <w:rsid w:val="00D5067A"/>
    <w:rsid w:val="00DC79BB"/>
    <w:rsid w:val="00E15FB8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ED85D"/>
  <w15:chartTrackingRefBased/>
  <w15:docId w15:val="{6246700F-729D-1D4A-8BF4-1CA532B4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oretoloyola/Library/Containers/com.microsoft.Word/Data/Library/Application%20Support/Microsoft/Office/16.0/DTS/es-MX%7b096B7FB2-8D58-C147-B3CA-3CB9933EA272%7d/%7b80B5B937-C4E5-DE4C-86FF-AF549FCF1B2D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D20904D68A134697CEE0E25BAD9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E53CA-2AFD-D64C-BD79-C456F0D89DDD}"/>
      </w:docPartPr>
      <w:docPartBody>
        <w:p w:rsidR="00000000" w:rsidRDefault="00000000">
          <w:pPr>
            <w:pStyle w:val="12D20904D68A134697CEE0E25BAD99AC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340212CEFD6F50479FA1EE788927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18FE2-B4E9-1745-95B5-0400B952755B}"/>
      </w:docPartPr>
      <w:docPartBody>
        <w:p w:rsidR="00000000" w:rsidRDefault="00000000">
          <w:pPr>
            <w:pStyle w:val="340212CEFD6F50479FA1EE788927C682"/>
          </w:pPr>
          <w:r w:rsidRPr="005152F2">
            <w:rPr>
              <w:lang w:bidi="es-ES"/>
            </w:rPr>
            <w:t>Correo electrónico</w:t>
          </w:r>
        </w:p>
      </w:docPartBody>
    </w:docPart>
    <w:docPart>
      <w:docPartPr>
        <w:name w:val="CAC8DBCFDA0F874385F0A881DE6EB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23B8E-A808-C544-8F20-5D24F6BCC8C9}"/>
      </w:docPartPr>
      <w:docPartBody>
        <w:p w:rsidR="00000000" w:rsidRDefault="00000000">
          <w:pPr>
            <w:pStyle w:val="CAC8DBCFDA0F874385F0A881DE6EBB21"/>
          </w:pPr>
          <w:r w:rsidRPr="005152F2">
            <w:rPr>
              <w:lang w:bidi="es-ES"/>
            </w:rPr>
            <w:t>Teléfono</w:t>
          </w:r>
        </w:p>
      </w:docPartBody>
    </w:docPart>
    <w:docPart>
      <w:docPartPr>
        <w:name w:val="21AE3AF677FF544ABC958BCE28D9B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0EA9F-3CC1-984E-A26A-EF40DB4D0CD9}"/>
      </w:docPartPr>
      <w:docPartBody>
        <w:p w:rsidR="00000000" w:rsidRDefault="00000000">
          <w:pPr>
            <w:pStyle w:val="21AE3AF677FF544ABC958BCE28D9B1D8"/>
          </w:pPr>
          <w:r w:rsidRPr="003053D9">
            <w:rPr>
              <w:lang w:bidi="es-ES"/>
            </w:rPr>
            <w:t>Dirección URL de LinkedIn</w:t>
          </w:r>
        </w:p>
      </w:docPartBody>
    </w:docPart>
    <w:docPart>
      <w:docPartPr>
        <w:name w:val="56F887BF5AC01B48B0CFCDC29404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2E952-C1D4-D640-997D-4D622B1EFB44}"/>
      </w:docPartPr>
      <w:docPartBody>
        <w:p w:rsidR="00000000" w:rsidRDefault="00000000">
          <w:pPr>
            <w:pStyle w:val="56F887BF5AC01B48B0CFCDC2940435A1"/>
          </w:pPr>
          <w:r w:rsidRPr="006C63F4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146A2BBFA032344BB44A654FE26E3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D4FC6-3EC9-324C-A13B-1AD38CE14B4B}"/>
      </w:docPartPr>
      <w:docPartBody>
        <w:p w:rsidR="00000000" w:rsidRDefault="00000000">
          <w:pPr>
            <w:pStyle w:val="146A2BBFA032344BB44A654FE26E34B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ABDFC541D041FE40B3B628BF5ACDD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38523-101A-CC4E-A9FC-DF91496B9B0E}"/>
      </w:docPartPr>
      <w:docPartBody>
        <w:p w:rsidR="00000000" w:rsidRDefault="00000000">
          <w:pPr>
            <w:pStyle w:val="ABDFC541D041FE40B3B628BF5ACDD008"/>
          </w:pPr>
          <w:r w:rsidRPr="007B2F5C">
            <w:rPr>
              <w:lang w:bidi="es-ES"/>
            </w:rPr>
            <w:t>Para comenzar,</w:t>
          </w:r>
          <w:r>
            <w:rPr>
              <w:lang w:bidi="es-ES"/>
            </w:rPr>
            <w:t xml:space="preserve"> haga clic en el texto </w:t>
          </w:r>
          <w:r>
            <w:rPr>
              <w:lang w:bidi="es-ES"/>
            </w:rPr>
            <w:t xml:space="preserve">de marcador de posición </w:t>
          </w:r>
          <w:r w:rsidRPr="007B2F5C">
            <w:rPr>
              <w:lang w:bidi="es-ES"/>
            </w:rPr>
            <w:t>y comience a escribir. Sea breve: una o dos frases.</w:t>
          </w:r>
        </w:p>
      </w:docPartBody>
    </w:docPart>
    <w:docPart>
      <w:docPartPr>
        <w:name w:val="661D7731768D8B4DAC5859CE44721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ACC-9FEE-6243-91BB-FD8765284400}"/>
      </w:docPartPr>
      <w:docPartBody>
        <w:p w:rsidR="00000000" w:rsidRDefault="00000000">
          <w:pPr>
            <w:pStyle w:val="661D7731768D8B4DAC5859CE447211CD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A601DB40F87BC04D83E0976B8377F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A1ADB-248B-1C4F-B24F-259C5D75DC40}"/>
      </w:docPartPr>
      <w:docPartBody>
        <w:p w:rsidR="00000000" w:rsidRDefault="00000000">
          <w:pPr>
            <w:pStyle w:val="A601DB40F87BC04D83E0976B8377FED7"/>
          </w:pPr>
          <w:r w:rsidRPr="006C63F4">
            <w:rPr>
              <w:lang w:bidi="es-ES"/>
            </w:rPr>
            <w:t>Explique qué se le da especialmente bien. ¿Qué diferencias tiene con respecto a los demás? Use su propio idioma, no jergas.</w:t>
          </w:r>
        </w:p>
      </w:docPartBody>
    </w:docPart>
    <w:docPart>
      <w:docPartPr>
        <w:name w:val="F662856BA0ABA243B20B229B0A8D6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D5F80-0325-B244-BFD6-71ECC97070C4}"/>
      </w:docPartPr>
      <w:docPartBody>
        <w:p w:rsidR="00000000" w:rsidRDefault="00000000">
          <w:pPr>
            <w:pStyle w:val="F662856BA0ABA243B20B229B0A8D6C24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FB7BAFAF28D3A841B3D7F6C478E52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751D3-F6B7-0349-9926-9B6CCD854AA5}"/>
      </w:docPartPr>
      <w:docPartBody>
        <w:p w:rsidR="00000000" w:rsidRDefault="00000000">
          <w:pPr>
            <w:pStyle w:val="FB7BAFAF28D3A841B3D7F6C478E52B92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D50525FB46B4824BA6CD020E236B2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1693A-A18A-4F47-95D2-3847D3548876}"/>
      </w:docPartPr>
      <w:docPartBody>
        <w:p w:rsidR="00000000" w:rsidRDefault="00000000">
          <w:pPr>
            <w:pStyle w:val="D50525FB46B4824BA6CD020E236B276E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09F2FA22C02E904D937C3D5C5D1C4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8D44F-3FF9-BD41-B84F-B56FEAFF17C3}"/>
      </w:docPartPr>
      <w:docPartBody>
        <w:p w:rsidR="00000000" w:rsidRDefault="00000000">
          <w:pPr>
            <w:pStyle w:val="09F2FA22C02E904D937C3D5C5D1C4851"/>
          </w:pPr>
          <w:r w:rsidRPr="007B2F5C">
            <w:rPr>
              <w:lang w:bidi="es-ES"/>
            </w:rPr>
            <w:t xml:space="preserve">Resuma sus </w:t>
          </w:r>
          <w:r w:rsidRPr="007B2F5C">
            <w:rPr>
              <w:lang w:bidi="es-ES"/>
            </w:rPr>
            <w:t>responsabilidades principales, liderazgo y sus logros más destacados. No indique todo; incluya solo los datos relevantes que muestren la eficacia de su trabajo.</w:t>
          </w:r>
        </w:p>
      </w:docPartBody>
    </w:docPart>
    <w:docPart>
      <w:docPartPr>
        <w:name w:val="4536B221CC76154F98CFFE7057349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D3C3D-D21B-8647-B476-B2FBF9558866}"/>
      </w:docPartPr>
      <w:docPartBody>
        <w:p w:rsidR="00000000" w:rsidRDefault="00000000">
          <w:pPr>
            <w:pStyle w:val="4536B221CC76154F98CFFE7057349392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C38DB416773806439325802E30B33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AF259-E437-0A42-96AA-A8FB1894EA9B}"/>
      </w:docPartPr>
      <w:docPartBody>
        <w:p w:rsidR="00000000" w:rsidRDefault="00000000">
          <w:pPr>
            <w:pStyle w:val="C38DB416773806439325802E30B33B8B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65C6709E601327448D67F3269D56B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CA230-9E09-D44F-8378-9721AA7329D7}"/>
      </w:docPartPr>
      <w:docPartBody>
        <w:p w:rsidR="00000000" w:rsidRDefault="00000000">
          <w:pPr>
            <w:pStyle w:val="65C6709E601327448D67F3269D56B3AF"/>
          </w:pPr>
          <w:r w:rsidRPr="006C63F4">
            <w:rPr>
              <w:lang w:bidi="es-ES"/>
            </w:rPr>
            <w:t>Piense en el tamaño del equipo que ha dirigido, el núm</w:t>
          </w:r>
          <w:r w:rsidRPr="006C63F4">
            <w:rPr>
              <w:lang w:bidi="es-ES"/>
            </w:rPr>
            <w:t>ero de proyectos en los que ha trabajado o el número de artículos que ha escrito.</w:t>
          </w:r>
        </w:p>
      </w:docPartBody>
    </w:docPart>
    <w:docPart>
      <w:docPartPr>
        <w:name w:val="A01D310CEE9C4D4D858093BBFCAEE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58C73-67A6-D845-B956-749D7831BFDF}"/>
      </w:docPartPr>
      <w:docPartBody>
        <w:p w:rsidR="00000000" w:rsidRDefault="00000000">
          <w:pPr>
            <w:pStyle w:val="A01D310CEE9C4D4D858093BBFCAEEBC2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EA877107100FE2418ABADC01D3AB7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7F1EE-F809-9744-969E-F95132DFEBA0}"/>
      </w:docPartPr>
      <w:docPartBody>
        <w:p w:rsidR="00000000" w:rsidRDefault="00000000">
          <w:pPr>
            <w:pStyle w:val="EA877107100FE2418ABADC01D3AB7384"/>
          </w:pPr>
          <w:r w:rsidRPr="0043426C">
            <w:rPr>
              <w:lang w:bidi="es-ES"/>
            </w:rPr>
            <w:t>Titulación y fecha de obtención</w:t>
          </w:r>
        </w:p>
      </w:docPartBody>
    </w:docPart>
    <w:docPart>
      <w:docPartPr>
        <w:name w:val="A9563B473B9288488AE5D0710D833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DA464-170C-1841-A3DE-E5EFF6654A77}"/>
      </w:docPartPr>
      <w:docPartBody>
        <w:p w:rsidR="00000000" w:rsidRDefault="00000000">
          <w:pPr>
            <w:pStyle w:val="A9563B473B9288488AE5D0710D833289"/>
          </w:pPr>
          <w:r w:rsidRPr="005152F2">
            <w:rPr>
              <w:lang w:bidi="es-ES"/>
            </w:rPr>
            <w:t>Centro educativo</w:t>
          </w:r>
        </w:p>
      </w:docPartBody>
    </w:docPart>
    <w:docPart>
      <w:docPartPr>
        <w:name w:val="97F1597BB88C2443BA3E8C22FAB8F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77103-A8B1-0940-8B32-64CB0D1FB19C}"/>
      </w:docPartPr>
      <w:docPartBody>
        <w:p w:rsidR="00000000" w:rsidRDefault="00000000">
          <w:pPr>
            <w:pStyle w:val="97F1597BB88C2443BA3E8C22FAB8F46A"/>
          </w:pPr>
          <w:r w:rsidRPr="007B2F5C">
            <w:rPr>
              <w:lang w:bidi="es-ES"/>
            </w:rPr>
            <w:t>Puede incluir su calificación promedio y un resumen de trabajos de clase, premios y matrículas de honor relevantes.</w:t>
          </w:r>
        </w:p>
      </w:docPartBody>
    </w:docPart>
    <w:docPart>
      <w:docPartPr>
        <w:name w:val="E307C21A101F8842890EDC665B61D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7D04C-6F95-9B4B-A7DC-F33E9617C1ED}"/>
      </w:docPartPr>
      <w:docPartBody>
        <w:p w:rsidR="00000000" w:rsidRDefault="00000000">
          <w:pPr>
            <w:pStyle w:val="E307C21A101F8842890EDC665B61DA6A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A5EDD41BDF4E8F428DF68FA609928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65F3-E725-204F-B68E-38692F99202B}"/>
      </w:docPartPr>
      <w:docPartBody>
        <w:p w:rsidR="00000000" w:rsidRDefault="00000000">
          <w:pPr>
            <w:pStyle w:val="A5EDD41BDF4E8F428DF68FA60992812E"/>
          </w:pPr>
          <w:r w:rsidRPr="007B2F5C">
            <w:rPr>
              <w:lang w:bidi="es-ES"/>
            </w:rPr>
            <w:t>¿Ha admin</w:t>
          </w:r>
          <w:r w:rsidRPr="007B2F5C">
            <w:rPr>
              <w:lang w:bidi="es-ES"/>
            </w:rPr>
            <w:t>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8A"/>
    <w:rsid w:val="0056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MX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D20904D68A134697CEE0E25BAD99AC">
    <w:name w:val="12D20904D68A134697CEE0E25BAD99AC"/>
  </w:style>
  <w:style w:type="paragraph" w:customStyle="1" w:styleId="340212CEFD6F50479FA1EE788927C682">
    <w:name w:val="340212CEFD6F50479FA1EE788927C682"/>
  </w:style>
  <w:style w:type="paragraph" w:customStyle="1" w:styleId="CAC8DBCFDA0F874385F0A881DE6EBB21">
    <w:name w:val="CAC8DBCFDA0F874385F0A881DE6EBB21"/>
  </w:style>
  <w:style w:type="paragraph" w:customStyle="1" w:styleId="21AE3AF677FF544ABC958BCE28D9B1D8">
    <w:name w:val="21AE3AF677FF544ABC958BCE28D9B1D8"/>
  </w:style>
  <w:style w:type="paragraph" w:customStyle="1" w:styleId="56F887BF5AC01B48B0CFCDC2940435A1">
    <w:name w:val="56F887BF5AC01B48B0CFCDC2940435A1"/>
  </w:style>
  <w:style w:type="paragraph" w:customStyle="1" w:styleId="146A2BBFA032344BB44A654FE26E34BF">
    <w:name w:val="146A2BBFA032344BB44A654FE26E34BF"/>
  </w:style>
  <w:style w:type="paragraph" w:customStyle="1" w:styleId="ABDFC541D041FE40B3B628BF5ACDD008">
    <w:name w:val="ABDFC541D041FE40B3B628BF5ACDD008"/>
  </w:style>
  <w:style w:type="paragraph" w:customStyle="1" w:styleId="661D7731768D8B4DAC5859CE447211CD">
    <w:name w:val="661D7731768D8B4DAC5859CE447211CD"/>
  </w:style>
  <w:style w:type="paragraph" w:customStyle="1" w:styleId="A601DB40F87BC04D83E0976B8377FED7">
    <w:name w:val="A601DB40F87BC04D83E0976B8377FED7"/>
  </w:style>
  <w:style w:type="paragraph" w:customStyle="1" w:styleId="F662856BA0ABA243B20B229B0A8D6C24">
    <w:name w:val="F662856BA0ABA243B20B229B0A8D6C24"/>
  </w:style>
  <w:style w:type="paragraph" w:customStyle="1" w:styleId="FB7BAFAF28D3A841B3D7F6C478E52B92">
    <w:name w:val="FB7BAFAF28D3A841B3D7F6C478E52B92"/>
  </w:style>
  <w:style w:type="paragraph" w:customStyle="1" w:styleId="D50525FB46B4824BA6CD020E236B276E">
    <w:name w:val="D50525FB46B4824BA6CD020E236B276E"/>
  </w:style>
  <w:style w:type="paragraph" w:customStyle="1" w:styleId="09F2FA22C02E904D937C3D5C5D1C4851">
    <w:name w:val="09F2FA22C02E904D937C3D5C5D1C4851"/>
  </w:style>
  <w:style w:type="paragraph" w:customStyle="1" w:styleId="4536B221CC76154F98CFFE7057349392">
    <w:name w:val="4536B221CC76154F98CFFE7057349392"/>
  </w:style>
  <w:style w:type="paragraph" w:customStyle="1" w:styleId="C38DB416773806439325802E30B33B8B">
    <w:name w:val="C38DB416773806439325802E30B33B8B"/>
  </w:style>
  <w:style w:type="paragraph" w:customStyle="1" w:styleId="65C6709E601327448D67F3269D56B3AF">
    <w:name w:val="65C6709E601327448D67F3269D56B3AF"/>
  </w:style>
  <w:style w:type="paragraph" w:customStyle="1" w:styleId="A01D310CEE9C4D4D858093BBFCAEEBC2">
    <w:name w:val="A01D310CEE9C4D4D858093BBFCAEEBC2"/>
  </w:style>
  <w:style w:type="paragraph" w:customStyle="1" w:styleId="EA877107100FE2418ABADC01D3AB7384">
    <w:name w:val="EA877107100FE2418ABADC01D3AB7384"/>
  </w:style>
  <w:style w:type="paragraph" w:customStyle="1" w:styleId="A9563B473B9288488AE5D0710D833289">
    <w:name w:val="A9563B473B9288488AE5D0710D833289"/>
  </w:style>
  <w:style w:type="paragraph" w:customStyle="1" w:styleId="97F1597BB88C2443BA3E8C22FAB8F46A">
    <w:name w:val="97F1597BB88C2443BA3E8C22FAB8F46A"/>
  </w:style>
  <w:style w:type="paragraph" w:customStyle="1" w:styleId="E307C21A101F8842890EDC665B61DA6A">
    <w:name w:val="E307C21A101F8842890EDC665B61DA6A"/>
  </w:style>
  <w:style w:type="paragraph" w:customStyle="1" w:styleId="A5EDD41BDF4E8F428DF68FA60992812E">
    <w:name w:val="A5EDD41BDF4E8F428DF68FA6099281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Loyola</dc:creator>
  <cp:keywords/>
  <dc:description/>
  <cp:lastModifiedBy>Loreto Francisca Loyola Varas</cp:lastModifiedBy>
  <cp:revision>1</cp:revision>
  <dcterms:created xsi:type="dcterms:W3CDTF">2023-07-04T01:13:00Z</dcterms:created>
  <dcterms:modified xsi:type="dcterms:W3CDTF">2023-07-04T01:13:00Z</dcterms:modified>
</cp:coreProperties>
</file>